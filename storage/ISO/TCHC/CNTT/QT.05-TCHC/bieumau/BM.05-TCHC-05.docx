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B5" w:rsidRPr="000F3A3F" w:rsidRDefault="00393B1B" w:rsidP="00D31AB5">
      <w:pPr>
        <w:pStyle w:val="Title"/>
        <w:rPr>
          <w:rFonts w:ascii="Times New Roman" w:hAnsi="Times New Roman" w:cs="Times New Roman"/>
        </w:rPr>
      </w:pPr>
      <w:r w:rsidRPr="000F3A3F">
        <w:rPr>
          <w:rFonts w:ascii="Times New Roman" w:hAnsi="Times New Roman" w:cs="Times New Roman"/>
        </w:rPr>
        <w:t xml:space="preserve">GIẤY </w:t>
      </w:r>
      <w:r w:rsidR="00D31AB5" w:rsidRPr="000F3A3F">
        <w:rPr>
          <w:rFonts w:ascii="Times New Roman" w:hAnsi="Times New Roman" w:cs="Times New Roman"/>
        </w:rPr>
        <w:t>ĐỀ NGHỊ SỬA CHỮA, THAY THẾ</w:t>
      </w:r>
    </w:p>
    <w:p w:rsidR="00D31AB5" w:rsidRPr="000F3A3F" w:rsidRDefault="00D31AB5" w:rsidP="00D31AB5">
      <w:pPr>
        <w:pStyle w:val="Title"/>
        <w:rPr>
          <w:rFonts w:ascii="Times New Roman" w:hAnsi="Times New Roman" w:cs="Times New Roman"/>
        </w:rPr>
      </w:pPr>
      <w:r w:rsidRPr="000F3A3F">
        <w:rPr>
          <w:rFonts w:ascii="Times New Roman" w:hAnsi="Times New Roman" w:cs="Times New Roman"/>
        </w:rPr>
        <w:t>TRANG THIẾT BỊ</w:t>
      </w:r>
    </w:p>
    <w:p w:rsidR="00DC5063" w:rsidRPr="005C4927" w:rsidRDefault="00DC5063" w:rsidP="00DC5063">
      <w:pPr>
        <w:pStyle w:val="Title"/>
        <w:ind w:firstLine="720"/>
        <w:jc w:val="left"/>
        <w:rPr>
          <w:rFonts w:ascii="Times New Roman" w:hAnsi="Times New Roman" w:cs="Times New Roman"/>
          <w:b w:val="0"/>
          <w:bCs w:val="0"/>
          <w:i/>
          <w:sz w:val="16"/>
          <w:szCs w:val="26"/>
        </w:rPr>
      </w:pPr>
    </w:p>
    <w:p w:rsidR="00DC5063" w:rsidRDefault="00DC5063" w:rsidP="00C11C5F">
      <w:pPr>
        <w:pStyle w:val="Title"/>
        <w:ind w:firstLine="720"/>
        <w:rPr>
          <w:rFonts w:ascii="Times New Roman" w:hAnsi="Times New Roman" w:cs="Times New Roman"/>
          <w:b w:val="0"/>
          <w:bCs w:val="0"/>
          <w:sz w:val="26"/>
          <w:szCs w:val="26"/>
        </w:rPr>
      </w:pPr>
      <w:r w:rsidRPr="00C11C5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Kính gửi: </w:t>
      </w:r>
      <w:r w:rsidR="00C11C5F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Lãnh đạo </w:t>
      </w:r>
      <w:r w:rsidR="00B10A76">
        <w:rPr>
          <w:rFonts w:ascii="Times New Roman" w:hAnsi="Times New Roman" w:cs="Times New Roman"/>
          <w:b w:val="0"/>
          <w:bCs w:val="0"/>
          <w:sz w:val="26"/>
          <w:szCs w:val="26"/>
        </w:rPr>
        <w:t xml:space="preserve">Cục DTNN khu vực </w:t>
      </w:r>
      <w:r w:rsidR="0027383C">
        <w:rPr>
          <w:rFonts w:ascii="Times New Roman" w:hAnsi="Times New Roman" w:cs="Times New Roman"/>
          <w:b w:val="0"/>
          <w:bCs w:val="0"/>
          <w:sz w:val="26"/>
          <w:szCs w:val="26"/>
        </w:rPr>
        <w:t>Bắc Tây Nguyên</w:t>
      </w:r>
      <w:r w:rsidR="00B10A76"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:rsidR="005C4927" w:rsidRPr="00C11C5F" w:rsidRDefault="005C4927" w:rsidP="00C11C5F">
      <w:pPr>
        <w:pStyle w:val="Title"/>
        <w:ind w:firstLine="720"/>
        <w:rPr>
          <w:rFonts w:ascii="Times New Roman" w:hAnsi="Times New Roman" w:cs="Times New Roman"/>
          <w:b w:val="0"/>
          <w:bCs w:val="0"/>
          <w:sz w:val="26"/>
          <w:szCs w:val="26"/>
        </w:rPr>
      </w:pPr>
    </w:p>
    <w:p w:rsidR="00DC5063" w:rsidRDefault="00DC5063" w:rsidP="005921A3">
      <w:pPr>
        <w:pStyle w:val="Title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Họ tên người sử dụng</w:t>
      </w:r>
      <w:r w:rsidR="002A799E">
        <w:rPr>
          <w:rFonts w:ascii="Times New Roman" w:hAnsi="Times New Roman" w:cs="Times New Roman"/>
          <w:b w:val="0"/>
          <w:bCs w:val="0"/>
          <w:sz w:val="26"/>
          <w:szCs w:val="26"/>
        </w:rPr>
        <w:t>: ${nguoisd}</w:t>
      </w:r>
    </w:p>
    <w:p w:rsidR="00DC5063" w:rsidRPr="00DC5063" w:rsidRDefault="00DC5063" w:rsidP="005921A3">
      <w:pPr>
        <w:pStyle w:val="Title"/>
        <w:jc w:val="left"/>
        <w:rPr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Đơn vị công tác</w:t>
      </w:r>
      <w:r w:rsidR="002A799E">
        <w:rPr>
          <w:rFonts w:ascii="Times New Roman" w:hAnsi="Times New Roman" w:cs="Times New Roman"/>
          <w:b w:val="0"/>
          <w:bCs w:val="0"/>
          <w:sz w:val="26"/>
          <w:szCs w:val="26"/>
        </w:rPr>
        <w:t>: ${dvsudung}</w:t>
      </w:r>
    </w:p>
    <w:p w:rsidR="00E11D28" w:rsidRPr="00157230" w:rsidRDefault="00B10D22" w:rsidP="005921A3">
      <w:pPr>
        <w:tabs>
          <w:tab w:val="left" w:leader="dot" w:pos="3969"/>
        </w:tabs>
        <w:rPr>
          <w:sz w:val="26"/>
          <w:szCs w:val="26"/>
        </w:rPr>
      </w:pPr>
      <w:r w:rsidRPr="00157230">
        <w:rPr>
          <w:sz w:val="26"/>
          <w:szCs w:val="26"/>
        </w:rPr>
        <w:t xml:space="preserve">Tên thiết bị: </w:t>
      </w:r>
      <w:r w:rsidR="002A799E">
        <w:rPr>
          <w:sz w:val="26"/>
          <w:szCs w:val="26"/>
        </w:rPr>
        <w:t>${tentb}</w:t>
      </w:r>
      <w:r w:rsidR="00E11D28" w:rsidRPr="00157230">
        <w:rPr>
          <w:sz w:val="26"/>
          <w:szCs w:val="26"/>
        </w:rPr>
        <w:tab/>
        <w:t>……</w:t>
      </w:r>
      <w:r w:rsidRPr="00157230">
        <w:rPr>
          <w:sz w:val="26"/>
          <w:szCs w:val="26"/>
        </w:rPr>
        <w:t xml:space="preserve"> Ký hiệu: </w:t>
      </w:r>
      <w:r w:rsidR="00BD52CC">
        <w:rPr>
          <w:sz w:val="26"/>
          <w:szCs w:val="26"/>
        </w:rPr>
        <w:t>${kyhieu}</w:t>
      </w:r>
    </w:p>
    <w:p w:rsidR="00B10D22" w:rsidRPr="00157230" w:rsidRDefault="00157230" w:rsidP="005921A3">
      <w:pPr>
        <w:tabs>
          <w:tab w:val="left" w:leader="dot" w:pos="7938"/>
        </w:tabs>
        <w:rPr>
          <w:sz w:val="26"/>
          <w:szCs w:val="26"/>
        </w:rPr>
      </w:pPr>
      <w:r w:rsidRPr="00157230">
        <w:rPr>
          <w:sz w:val="26"/>
          <w:szCs w:val="26"/>
        </w:rPr>
        <w:t>Bộ phận</w:t>
      </w:r>
      <w:r w:rsidR="00B10D22" w:rsidRPr="00157230">
        <w:rPr>
          <w:sz w:val="26"/>
          <w:szCs w:val="26"/>
        </w:rPr>
        <w:t xml:space="preserve"> sản xuất: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…………</w:t>
      </w:r>
    </w:p>
    <w:p w:rsidR="00B10D22" w:rsidRPr="00157230" w:rsidRDefault="00B10D22" w:rsidP="005921A3">
      <w:pPr>
        <w:rPr>
          <w:sz w:val="26"/>
          <w:szCs w:val="26"/>
        </w:rPr>
      </w:pPr>
      <w:r w:rsidRPr="00157230">
        <w:rPr>
          <w:sz w:val="26"/>
          <w:szCs w:val="26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B10D22" w:rsidRPr="00157230" w:rsidTr="00134650">
        <w:tblPrEx>
          <w:tblCellMar>
            <w:top w:w="0" w:type="dxa"/>
            <w:bottom w:w="0" w:type="dxa"/>
          </w:tblCellMar>
        </w:tblPrEx>
        <w:tc>
          <w:tcPr>
            <w:tcW w:w="9356" w:type="dxa"/>
          </w:tcPr>
          <w:p w:rsidR="00B10D22" w:rsidRPr="00157230" w:rsidRDefault="00B10D22" w:rsidP="00923A1B">
            <w:pPr>
              <w:tabs>
                <w:tab w:val="left" w:leader="dot" w:pos="8505"/>
              </w:tabs>
              <w:spacing w:line="340" w:lineRule="exact"/>
              <w:rPr>
                <w:b/>
                <w:sz w:val="26"/>
                <w:szCs w:val="26"/>
              </w:rPr>
            </w:pPr>
            <w:r w:rsidRPr="00157230">
              <w:rPr>
                <w:b/>
                <w:sz w:val="26"/>
                <w:szCs w:val="26"/>
              </w:rPr>
              <w:t xml:space="preserve">1. Tình trạng thiết bị: </w:t>
            </w:r>
            <w:r w:rsidR="002A799E" w:rsidRPr="002A799E">
              <w:rPr>
                <w:sz w:val="26"/>
                <w:szCs w:val="26"/>
              </w:rPr>
              <w:t>${tinhtrang</w:t>
            </w:r>
            <w:r w:rsidR="002A799E">
              <w:rPr>
                <w:sz w:val="26"/>
                <w:szCs w:val="26"/>
              </w:rPr>
              <w:t>tb</w:t>
            </w:r>
            <w:r w:rsidR="002A799E" w:rsidRPr="002A799E">
              <w:rPr>
                <w:sz w:val="26"/>
                <w:szCs w:val="26"/>
              </w:rPr>
              <w:t>}</w:t>
            </w:r>
            <w:r w:rsidR="00923A1B" w:rsidRPr="00157230">
              <w:rPr>
                <w:bCs/>
                <w:sz w:val="26"/>
                <w:szCs w:val="26"/>
              </w:rPr>
              <w:tab/>
            </w:r>
            <w:r w:rsidR="00157230">
              <w:rPr>
                <w:bCs/>
                <w:sz w:val="26"/>
                <w:szCs w:val="26"/>
              </w:rPr>
              <w:t>….</w:t>
            </w:r>
          </w:p>
          <w:p w:rsidR="00B10D22" w:rsidRPr="00157230" w:rsidRDefault="00157230" w:rsidP="00B10D22">
            <w:pPr>
              <w:tabs>
                <w:tab w:val="left" w:leader="dot" w:pos="8505"/>
              </w:tabs>
              <w:spacing w:line="34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</w:t>
            </w:r>
            <w:r w:rsidR="00B10D22" w:rsidRPr="00157230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>….</w:t>
            </w:r>
          </w:p>
          <w:p w:rsidR="00B10D22" w:rsidRPr="00157230" w:rsidRDefault="00B10D22" w:rsidP="00B10D22">
            <w:pPr>
              <w:tabs>
                <w:tab w:val="left" w:leader="dot" w:pos="8505"/>
              </w:tabs>
              <w:spacing w:line="340" w:lineRule="exact"/>
              <w:rPr>
                <w:sz w:val="26"/>
                <w:szCs w:val="26"/>
              </w:rPr>
            </w:pPr>
            <w:r w:rsidRPr="00157230">
              <w:rPr>
                <w:sz w:val="26"/>
                <w:szCs w:val="26"/>
              </w:rPr>
              <w:tab/>
            </w:r>
            <w:r w:rsidR="00157230">
              <w:rPr>
                <w:sz w:val="26"/>
                <w:szCs w:val="26"/>
              </w:rPr>
              <w:t>.</w:t>
            </w:r>
          </w:p>
          <w:p w:rsidR="00B10D22" w:rsidRPr="00157230" w:rsidRDefault="00B10D22" w:rsidP="00B10D22">
            <w:pPr>
              <w:tabs>
                <w:tab w:val="left" w:leader="dot" w:pos="8505"/>
              </w:tabs>
              <w:spacing w:line="340" w:lineRule="exact"/>
              <w:rPr>
                <w:sz w:val="26"/>
                <w:szCs w:val="26"/>
              </w:rPr>
            </w:pPr>
          </w:p>
        </w:tc>
      </w:tr>
      <w:tr w:rsidR="00B10D22" w:rsidRPr="00157230" w:rsidTr="00134650">
        <w:tblPrEx>
          <w:tblCellMar>
            <w:top w:w="0" w:type="dxa"/>
            <w:bottom w:w="0" w:type="dxa"/>
          </w:tblCellMar>
        </w:tblPrEx>
        <w:tc>
          <w:tcPr>
            <w:tcW w:w="9356" w:type="dxa"/>
          </w:tcPr>
          <w:p w:rsidR="00B10D22" w:rsidRPr="00157230" w:rsidRDefault="00B10D22" w:rsidP="00E11D28">
            <w:pPr>
              <w:tabs>
                <w:tab w:val="left" w:leader="dot" w:pos="7938"/>
                <w:tab w:val="left" w:leader="dot" w:pos="8505"/>
              </w:tabs>
              <w:spacing w:line="340" w:lineRule="exact"/>
              <w:rPr>
                <w:sz w:val="26"/>
                <w:szCs w:val="26"/>
              </w:rPr>
            </w:pPr>
            <w:r w:rsidRPr="00157230">
              <w:rPr>
                <w:b/>
                <w:sz w:val="26"/>
                <w:szCs w:val="26"/>
              </w:rPr>
              <w:t>2. Nguyên nhân:</w:t>
            </w:r>
            <w:r w:rsidR="00E11D28" w:rsidRPr="00157230">
              <w:rPr>
                <w:b/>
                <w:sz w:val="26"/>
                <w:szCs w:val="26"/>
              </w:rPr>
              <w:t xml:space="preserve"> </w:t>
            </w:r>
            <w:r w:rsidR="002A799E" w:rsidRPr="002A799E">
              <w:rPr>
                <w:sz w:val="26"/>
                <w:szCs w:val="26"/>
              </w:rPr>
              <w:t>${nguyennhan}</w:t>
            </w:r>
            <w:r w:rsidR="00E11D28" w:rsidRPr="00157230">
              <w:rPr>
                <w:bCs/>
                <w:sz w:val="26"/>
                <w:szCs w:val="26"/>
              </w:rPr>
              <w:tab/>
            </w:r>
            <w:r w:rsidR="00E11D28" w:rsidRPr="00157230">
              <w:rPr>
                <w:bCs/>
                <w:sz w:val="26"/>
                <w:szCs w:val="26"/>
              </w:rPr>
              <w:tab/>
            </w:r>
            <w:r w:rsidR="00157230">
              <w:rPr>
                <w:bCs/>
                <w:sz w:val="26"/>
                <w:szCs w:val="26"/>
              </w:rPr>
              <w:t>….</w:t>
            </w:r>
          </w:p>
          <w:p w:rsidR="00E11D28" w:rsidRPr="00157230" w:rsidRDefault="00E11D28" w:rsidP="00E11D28">
            <w:pPr>
              <w:tabs>
                <w:tab w:val="left" w:leader="dot" w:pos="8505"/>
              </w:tabs>
              <w:spacing w:line="340" w:lineRule="exact"/>
              <w:rPr>
                <w:sz w:val="26"/>
                <w:szCs w:val="26"/>
              </w:rPr>
            </w:pPr>
            <w:r w:rsidRPr="00157230">
              <w:rPr>
                <w:sz w:val="26"/>
                <w:szCs w:val="26"/>
              </w:rPr>
              <w:tab/>
            </w:r>
            <w:r w:rsidR="00157230">
              <w:rPr>
                <w:sz w:val="26"/>
                <w:szCs w:val="26"/>
              </w:rPr>
              <w:t>…</w:t>
            </w:r>
          </w:p>
          <w:p w:rsidR="00E11D28" w:rsidRPr="00157230" w:rsidRDefault="00E11D28" w:rsidP="00E11D28">
            <w:pPr>
              <w:tabs>
                <w:tab w:val="left" w:leader="dot" w:pos="8505"/>
              </w:tabs>
              <w:spacing w:line="340" w:lineRule="exact"/>
              <w:rPr>
                <w:sz w:val="26"/>
                <w:szCs w:val="26"/>
              </w:rPr>
            </w:pPr>
            <w:r w:rsidRPr="00157230">
              <w:rPr>
                <w:sz w:val="26"/>
                <w:szCs w:val="26"/>
              </w:rPr>
              <w:tab/>
            </w:r>
            <w:r w:rsidR="00157230">
              <w:rPr>
                <w:sz w:val="26"/>
                <w:szCs w:val="26"/>
              </w:rPr>
              <w:t>….</w:t>
            </w:r>
          </w:p>
          <w:p w:rsidR="00B10D22" w:rsidRPr="00157230" w:rsidRDefault="00B10D22" w:rsidP="00E11D28">
            <w:pPr>
              <w:tabs>
                <w:tab w:val="left" w:leader="dot" w:pos="8505"/>
              </w:tabs>
              <w:spacing w:before="120" w:line="340" w:lineRule="exact"/>
              <w:rPr>
                <w:bCs/>
                <w:sz w:val="26"/>
                <w:szCs w:val="26"/>
              </w:rPr>
            </w:pPr>
            <w:r w:rsidRPr="00157230">
              <w:rPr>
                <w:b/>
                <w:sz w:val="26"/>
                <w:szCs w:val="26"/>
              </w:rPr>
              <w:t>3. Đề xuất xử lý:</w:t>
            </w:r>
            <w:r w:rsidR="00E11D28" w:rsidRPr="00157230">
              <w:rPr>
                <w:b/>
                <w:sz w:val="26"/>
                <w:szCs w:val="26"/>
              </w:rPr>
              <w:t xml:space="preserve"> </w:t>
            </w:r>
            <w:r w:rsidR="002A799E" w:rsidRPr="00BD52CC">
              <w:rPr>
                <w:sz w:val="26"/>
                <w:szCs w:val="26"/>
              </w:rPr>
              <w:t>${dexuatxuly}</w:t>
            </w:r>
            <w:r w:rsidR="00E11D28" w:rsidRPr="00157230">
              <w:rPr>
                <w:bCs/>
                <w:sz w:val="26"/>
                <w:szCs w:val="26"/>
              </w:rPr>
              <w:tab/>
            </w:r>
            <w:r w:rsidR="00157230">
              <w:rPr>
                <w:bCs/>
                <w:sz w:val="26"/>
                <w:szCs w:val="26"/>
              </w:rPr>
              <w:t>….</w:t>
            </w:r>
          </w:p>
          <w:p w:rsidR="00E11D28" w:rsidRPr="00157230" w:rsidRDefault="00E11D28" w:rsidP="00E11D28">
            <w:pPr>
              <w:tabs>
                <w:tab w:val="left" w:leader="dot" w:pos="8505"/>
              </w:tabs>
              <w:spacing w:before="120"/>
              <w:rPr>
                <w:bCs/>
                <w:sz w:val="26"/>
                <w:szCs w:val="26"/>
              </w:rPr>
            </w:pPr>
            <w:r w:rsidRPr="00157230">
              <w:rPr>
                <w:bCs/>
                <w:sz w:val="26"/>
                <w:szCs w:val="26"/>
              </w:rPr>
              <w:tab/>
            </w:r>
            <w:r w:rsidR="00157230">
              <w:rPr>
                <w:bCs/>
                <w:sz w:val="26"/>
                <w:szCs w:val="26"/>
              </w:rPr>
              <w:t>….</w:t>
            </w:r>
          </w:p>
          <w:p w:rsidR="00E11D28" w:rsidRPr="00157230" w:rsidRDefault="00E11D28" w:rsidP="00E11D28">
            <w:pPr>
              <w:tabs>
                <w:tab w:val="left" w:leader="dot" w:pos="8505"/>
              </w:tabs>
              <w:spacing w:before="120"/>
              <w:rPr>
                <w:bCs/>
                <w:sz w:val="26"/>
                <w:szCs w:val="26"/>
              </w:rPr>
            </w:pPr>
            <w:r w:rsidRPr="00157230">
              <w:rPr>
                <w:bCs/>
                <w:sz w:val="26"/>
                <w:szCs w:val="26"/>
              </w:rPr>
              <w:tab/>
            </w:r>
            <w:r w:rsidR="00157230">
              <w:rPr>
                <w:bCs/>
                <w:sz w:val="26"/>
                <w:szCs w:val="26"/>
              </w:rPr>
              <w:t>….</w:t>
            </w:r>
          </w:p>
          <w:p w:rsidR="00B10D22" w:rsidRPr="00157230" w:rsidRDefault="00B10D22" w:rsidP="005D3409">
            <w:pPr>
              <w:spacing w:before="120" w:line="360" w:lineRule="auto"/>
              <w:rPr>
                <w:sz w:val="26"/>
                <w:szCs w:val="26"/>
              </w:rPr>
            </w:pPr>
            <w:r w:rsidRPr="00157230">
              <w:rPr>
                <w:b/>
                <w:sz w:val="26"/>
                <w:szCs w:val="26"/>
              </w:rPr>
              <w:t xml:space="preserve">4. Thời gian thực hiện:        </w:t>
            </w:r>
            <w:r w:rsidRPr="00157230">
              <w:rPr>
                <w:sz w:val="26"/>
                <w:szCs w:val="26"/>
              </w:rPr>
              <w:t>Bắt đầu:............................  Kết thúc................................</w:t>
            </w: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429"/>
              <w:gridCol w:w="4430"/>
            </w:tblGrid>
            <w:tr w:rsidR="00B10D22" w:rsidRPr="00AA1F3D">
              <w:tc>
                <w:tcPr>
                  <w:tcW w:w="44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0D22" w:rsidRPr="00AA1F3D" w:rsidRDefault="00B10D22" w:rsidP="00AA1F3D">
                  <w:pPr>
                    <w:jc w:val="center"/>
                    <w:rPr>
                      <w:sz w:val="26"/>
                      <w:szCs w:val="26"/>
                    </w:rPr>
                  </w:pPr>
                  <w:r w:rsidRPr="00AA1F3D">
                    <w:rPr>
                      <w:sz w:val="26"/>
                      <w:szCs w:val="26"/>
                    </w:rPr>
                    <w:t xml:space="preserve">    </w:t>
                  </w:r>
                  <w:r w:rsidR="00157230" w:rsidRPr="00AA1F3D">
                    <w:rPr>
                      <w:b/>
                      <w:sz w:val="26"/>
                      <w:szCs w:val="26"/>
                    </w:rPr>
                    <w:t>Trưởng Đơn vị đề nghị</w:t>
                  </w:r>
                </w:p>
              </w:tc>
              <w:tc>
                <w:tcPr>
                  <w:tcW w:w="44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0D22" w:rsidRPr="00CE309C" w:rsidRDefault="000F19FA" w:rsidP="00AA1F3D">
                  <w:pPr>
                    <w:ind w:right="700"/>
                    <w:jc w:val="center"/>
                    <w:rPr>
                      <w:i/>
                      <w:sz w:val="26"/>
                      <w:szCs w:val="26"/>
                    </w:rPr>
                  </w:pPr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r w:rsidR="00B10D22" w:rsidRPr="00CE309C">
                    <w:rPr>
                      <w:i/>
                      <w:sz w:val="26"/>
                      <w:szCs w:val="26"/>
                    </w:rPr>
                    <w:t>Ngày        tháng        năm</w:t>
                  </w:r>
                </w:p>
                <w:p w:rsidR="00B10D22" w:rsidRDefault="00B10D22" w:rsidP="00AA1F3D">
                  <w:pPr>
                    <w:ind w:right="1205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AA1F3D">
                    <w:rPr>
                      <w:b/>
                      <w:sz w:val="26"/>
                      <w:szCs w:val="26"/>
                    </w:rPr>
                    <w:t xml:space="preserve">     </w:t>
                  </w:r>
                  <w:r w:rsidR="000F19FA">
                    <w:rPr>
                      <w:b/>
                      <w:sz w:val="26"/>
                      <w:szCs w:val="26"/>
                    </w:rPr>
                    <w:t xml:space="preserve"> </w:t>
                  </w:r>
                  <w:r w:rsidRPr="00AA1F3D">
                    <w:rPr>
                      <w:b/>
                      <w:sz w:val="26"/>
                      <w:szCs w:val="26"/>
                    </w:rPr>
                    <w:t xml:space="preserve"> Người đề nghị</w:t>
                  </w:r>
                </w:p>
                <w:p w:rsidR="002A799E" w:rsidRDefault="002A799E" w:rsidP="00AA1F3D">
                  <w:pPr>
                    <w:ind w:right="1205"/>
                    <w:jc w:val="center"/>
                    <w:rPr>
                      <w:b/>
                      <w:sz w:val="26"/>
                      <w:szCs w:val="26"/>
                    </w:rPr>
                  </w:pPr>
                </w:p>
                <w:p w:rsidR="002A799E" w:rsidRDefault="002A799E" w:rsidP="00AA1F3D">
                  <w:pPr>
                    <w:ind w:right="1205"/>
                    <w:jc w:val="center"/>
                    <w:rPr>
                      <w:b/>
                      <w:sz w:val="26"/>
                      <w:szCs w:val="26"/>
                    </w:rPr>
                  </w:pPr>
                </w:p>
                <w:p w:rsidR="002A799E" w:rsidRDefault="002A799E" w:rsidP="00AA1F3D">
                  <w:pPr>
                    <w:ind w:right="1205"/>
                    <w:jc w:val="center"/>
                    <w:rPr>
                      <w:b/>
                      <w:sz w:val="26"/>
                      <w:szCs w:val="26"/>
                    </w:rPr>
                  </w:pPr>
                  <w:bookmarkStart w:id="0" w:name="_GoBack"/>
                  <w:bookmarkEnd w:id="0"/>
                </w:p>
                <w:p w:rsidR="00B10D22" w:rsidRPr="00AA1F3D" w:rsidRDefault="00B10D22" w:rsidP="00BD52CC">
                  <w:pPr>
                    <w:ind w:right="1205"/>
                    <w:jc w:val="center"/>
                    <w:rPr>
                      <w:sz w:val="26"/>
                      <w:szCs w:val="26"/>
                    </w:rPr>
                  </w:pPr>
                </w:p>
              </w:tc>
            </w:tr>
          </w:tbl>
          <w:p w:rsidR="00B10D22" w:rsidRPr="00157230" w:rsidRDefault="00B10D22" w:rsidP="00B10D22">
            <w:pPr>
              <w:spacing w:line="340" w:lineRule="exact"/>
              <w:rPr>
                <w:b/>
                <w:sz w:val="26"/>
                <w:szCs w:val="26"/>
              </w:rPr>
            </w:pPr>
            <w:r w:rsidRPr="00157230">
              <w:rPr>
                <w:sz w:val="26"/>
                <w:szCs w:val="26"/>
              </w:rPr>
              <w:t xml:space="preserve">      </w:t>
            </w:r>
            <w:r w:rsidRPr="00157230">
              <w:rPr>
                <w:b/>
                <w:sz w:val="26"/>
                <w:szCs w:val="26"/>
              </w:rPr>
              <w:t xml:space="preserve">                                                                                                             </w:t>
            </w:r>
          </w:p>
          <w:p w:rsidR="00B10D22" w:rsidRPr="00157230" w:rsidRDefault="00B10D22" w:rsidP="00B10D22">
            <w:pPr>
              <w:spacing w:line="340" w:lineRule="exact"/>
              <w:rPr>
                <w:sz w:val="26"/>
                <w:szCs w:val="26"/>
              </w:rPr>
            </w:pPr>
          </w:p>
        </w:tc>
      </w:tr>
      <w:tr w:rsidR="00B10D22" w:rsidRPr="00157230" w:rsidTr="00134650">
        <w:tblPrEx>
          <w:tblCellMar>
            <w:top w:w="0" w:type="dxa"/>
            <w:bottom w:w="0" w:type="dxa"/>
          </w:tblCellMar>
        </w:tblPrEx>
        <w:trPr>
          <w:trHeight w:val="3179"/>
        </w:trPr>
        <w:tc>
          <w:tcPr>
            <w:tcW w:w="9356" w:type="dxa"/>
          </w:tcPr>
          <w:p w:rsidR="00B10D22" w:rsidRPr="00157230" w:rsidRDefault="00B10D22" w:rsidP="00B10D22">
            <w:pPr>
              <w:spacing w:line="340" w:lineRule="exact"/>
              <w:rPr>
                <w:b/>
                <w:sz w:val="26"/>
                <w:szCs w:val="26"/>
              </w:rPr>
            </w:pPr>
            <w:r w:rsidRPr="00157230">
              <w:rPr>
                <w:b/>
                <w:sz w:val="26"/>
                <w:szCs w:val="26"/>
              </w:rPr>
              <w:t xml:space="preserve">5. Ý kiến của </w:t>
            </w:r>
            <w:r w:rsidR="00157230" w:rsidRPr="00157230">
              <w:rPr>
                <w:b/>
                <w:sz w:val="26"/>
                <w:szCs w:val="26"/>
              </w:rPr>
              <w:t>P</w:t>
            </w:r>
            <w:r w:rsidR="00157230">
              <w:rPr>
                <w:b/>
                <w:sz w:val="26"/>
                <w:szCs w:val="26"/>
              </w:rPr>
              <w:t>h</w:t>
            </w:r>
            <w:r w:rsidR="001E0B3D">
              <w:rPr>
                <w:b/>
                <w:sz w:val="26"/>
                <w:szCs w:val="26"/>
              </w:rPr>
              <w:t xml:space="preserve">òng </w:t>
            </w:r>
            <w:r w:rsidR="00E71730">
              <w:rPr>
                <w:b/>
                <w:sz w:val="26"/>
                <w:szCs w:val="26"/>
              </w:rPr>
              <w:t>TCHC</w:t>
            </w:r>
            <w:r w:rsidR="005D3409" w:rsidRPr="00157230">
              <w:rPr>
                <w:b/>
                <w:sz w:val="26"/>
                <w:szCs w:val="26"/>
              </w:rPr>
              <w:t xml:space="preserve">: </w:t>
            </w:r>
          </w:p>
          <w:p w:rsidR="005D3409" w:rsidRPr="00157230" w:rsidRDefault="00BD52CC" w:rsidP="005D3409">
            <w:pPr>
              <w:tabs>
                <w:tab w:val="left" w:leader="dot" w:pos="8505"/>
              </w:tabs>
              <w:spacing w:line="340" w:lineRule="exac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${ykientchc}</w:t>
            </w:r>
            <w:r w:rsidR="005D3409" w:rsidRPr="00157230">
              <w:rPr>
                <w:bCs/>
                <w:sz w:val="26"/>
                <w:szCs w:val="26"/>
              </w:rPr>
              <w:tab/>
            </w:r>
            <w:r w:rsidR="00157230">
              <w:rPr>
                <w:bCs/>
                <w:sz w:val="26"/>
                <w:szCs w:val="26"/>
              </w:rPr>
              <w:t>….</w:t>
            </w:r>
          </w:p>
          <w:p w:rsidR="00157230" w:rsidRPr="00CE309C" w:rsidRDefault="00B10D22" w:rsidP="005C4927">
            <w:pPr>
              <w:spacing w:line="300" w:lineRule="exact"/>
              <w:ind w:right="763"/>
              <w:jc w:val="right"/>
              <w:rPr>
                <w:i/>
                <w:sz w:val="26"/>
                <w:szCs w:val="26"/>
              </w:rPr>
            </w:pPr>
            <w:r w:rsidRPr="00CE309C">
              <w:rPr>
                <w:i/>
                <w:sz w:val="26"/>
                <w:szCs w:val="26"/>
              </w:rPr>
              <w:t>Ngày       tháng       năm</w:t>
            </w:r>
          </w:p>
          <w:p w:rsidR="00B10D22" w:rsidRPr="00157230" w:rsidRDefault="00157230" w:rsidP="005C4927">
            <w:pPr>
              <w:spacing w:line="300" w:lineRule="exact"/>
              <w:ind w:right="763"/>
              <w:rPr>
                <w:sz w:val="26"/>
                <w:szCs w:val="26"/>
              </w:rPr>
            </w:pPr>
            <w:r w:rsidRPr="00157230">
              <w:rPr>
                <w:b/>
                <w:sz w:val="26"/>
                <w:szCs w:val="26"/>
              </w:rPr>
              <w:t xml:space="preserve">                   Lãnh đạo</w:t>
            </w:r>
            <w:r w:rsidR="00087C98" w:rsidRPr="00157230">
              <w:rPr>
                <w:b/>
                <w:sz w:val="26"/>
                <w:szCs w:val="26"/>
              </w:rPr>
              <w:t xml:space="preserve"> </w:t>
            </w:r>
            <w:r w:rsidR="008303AC">
              <w:rPr>
                <w:b/>
                <w:sz w:val="26"/>
                <w:szCs w:val="26"/>
              </w:rPr>
              <w:t>p</w:t>
            </w:r>
            <w:r w:rsidRPr="00157230">
              <w:rPr>
                <w:b/>
                <w:sz w:val="26"/>
                <w:szCs w:val="26"/>
              </w:rPr>
              <w:t xml:space="preserve">hê duyệt                                             Phòng </w:t>
            </w:r>
            <w:r w:rsidR="00E71730">
              <w:rPr>
                <w:b/>
                <w:sz w:val="26"/>
                <w:szCs w:val="26"/>
              </w:rPr>
              <w:t>TCHC</w:t>
            </w:r>
          </w:p>
          <w:p w:rsidR="005D3409" w:rsidRPr="00157230" w:rsidRDefault="005D3409" w:rsidP="00B10D22">
            <w:pPr>
              <w:spacing w:before="120" w:line="340" w:lineRule="exact"/>
              <w:rPr>
                <w:b/>
                <w:sz w:val="26"/>
                <w:szCs w:val="26"/>
              </w:rPr>
            </w:pPr>
          </w:p>
        </w:tc>
      </w:tr>
    </w:tbl>
    <w:p w:rsidR="00257182" w:rsidRPr="00E11D28" w:rsidRDefault="00257182" w:rsidP="00B10D22">
      <w:pPr>
        <w:rPr>
          <w:rFonts w:ascii="Tahoma" w:hAnsi="Tahoma"/>
          <w:sz w:val="22"/>
          <w:szCs w:val="22"/>
        </w:rPr>
      </w:pPr>
    </w:p>
    <w:sectPr w:rsidR="00257182" w:rsidRPr="00E11D28" w:rsidSect="00527C95">
      <w:headerReference w:type="default" r:id="rId7"/>
      <w:footerReference w:type="default" r:id="rId8"/>
      <w:pgSz w:w="11907" w:h="16840" w:code="9"/>
      <w:pgMar w:top="567" w:right="851" w:bottom="1134" w:left="1701" w:header="567" w:footer="567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11F" w:rsidRDefault="00F6011F">
      <w:r>
        <w:separator/>
      </w:r>
    </w:p>
  </w:endnote>
  <w:endnote w:type="continuationSeparator" w:id="0">
    <w:p w:rsidR="00F6011F" w:rsidRDefault="00F6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147" w:rsidRPr="00565405" w:rsidRDefault="00CD7147" w:rsidP="00B92908">
    <w:pPr>
      <w:pStyle w:val="Footer"/>
      <w:rPr>
        <w:sz w:val="24"/>
        <w:szCs w:val="24"/>
      </w:rPr>
    </w:pPr>
    <w:r w:rsidRPr="00565405">
      <w:rPr>
        <w:sz w:val="24"/>
        <w:szCs w:val="24"/>
      </w:rPr>
      <w:t>BM.</w:t>
    </w:r>
    <w:r>
      <w:rPr>
        <w:sz w:val="24"/>
        <w:szCs w:val="24"/>
      </w:rPr>
      <w:t>05</w:t>
    </w:r>
    <w:r w:rsidRPr="00565405">
      <w:rPr>
        <w:sz w:val="24"/>
        <w:szCs w:val="24"/>
      </w:rPr>
      <w:t>-TCHC-05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11F" w:rsidRDefault="00F6011F">
      <w:r>
        <w:separator/>
      </w:r>
    </w:p>
  </w:footnote>
  <w:footnote w:type="continuationSeparator" w:id="0">
    <w:p w:rsidR="00F6011F" w:rsidRDefault="00F601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73" w:type="pct"/>
      <w:jc w:val="center"/>
      <w:tblInd w:w="-805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491"/>
      <w:gridCol w:w="5982"/>
      <w:gridCol w:w="663"/>
    </w:tblGrid>
    <w:tr w:rsidR="0027383C" w:rsidRPr="003A6C25" w:rsidTr="0027383C">
      <w:tblPrEx>
        <w:tblCellMar>
          <w:top w:w="0" w:type="dxa"/>
          <w:bottom w:w="0" w:type="dxa"/>
        </w:tblCellMar>
      </w:tblPrEx>
      <w:trPr>
        <w:cantSplit/>
        <w:trHeight w:val="298"/>
        <w:jc w:val="center"/>
      </w:trPr>
      <w:tc>
        <w:tcPr>
          <w:tcW w:w="1363" w:type="pct"/>
          <w:vMerge w:val="restart"/>
          <w:vAlign w:val="center"/>
        </w:tcPr>
        <w:p w:rsidR="0027383C" w:rsidRPr="003A6C25" w:rsidRDefault="00DE1037" w:rsidP="00244262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  <w:r>
            <w:rPr>
              <w:rFonts w:ascii="Times New Roman" w:hAnsi="Times New Roman"/>
              <w:noProof/>
              <w:szCs w:val="22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9525</wp:posOffset>
                </wp:positionV>
                <wp:extent cx="609600" cy="609600"/>
                <wp:effectExtent l="0" t="0" r="0" b="0"/>
                <wp:wrapNone/>
                <wp:docPr id="6" name="Picture 6" descr="logo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083" t="7083" r="7910" b="79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7383C" w:rsidRPr="003A6C25" w:rsidRDefault="0027383C" w:rsidP="00244262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</w:p>
        <w:p w:rsidR="0027383C" w:rsidRPr="003A6C25" w:rsidRDefault="0027383C" w:rsidP="00244262">
          <w:pPr>
            <w:pStyle w:val="Header"/>
            <w:rPr>
              <w:rFonts w:ascii="Times New Roman" w:hAnsi="Times New Roman"/>
              <w:b/>
              <w:lang w:val="pl-PL"/>
            </w:rPr>
          </w:pPr>
        </w:p>
        <w:p w:rsidR="0027383C" w:rsidRPr="003A6C25" w:rsidRDefault="0027383C" w:rsidP="00244262">
          <w:pPr>
            <w:pStyle w:val="Header"/>
            <w:jc w:val="center"/>
            <w:rPr>
              <w:rFonts w:ascii="Times New Roman" w:hAnsi="Times New Roman"/>
              <w:b/>
              <w:lang w:val="pl-PL"/>
            </w:rPr>
          </w:pPr>
          <w:r w:rsidRPr="003A6C25">
            <w:rPr>
              <w:rFonts w:ascii="Times New Roman" w:hAnsi="Times New Roman"/>
              <w:b/>
              <w:lang w:val="pl-PL"/>
            </w:rPr>
            <w:t>TCVN ISO 9001 : 2015</w:t>
          </w:r>
        </w:p>
      </w:tc>
      <w:tc>
        <w:tcPr>
          <w:tcW w:w="3637" w:type="pct"/>
          <w:gridSpan w:val="2"/>
          <w:shd w:val="clear" w:color="auto" w:fill="E0E0E0"/>
          <w:vAlign w:val="center"/>
        </w:tcPr>
        <w:p w:rsidR="0027383C" w:rsidRPr="0027383C" w:rsidRDefault="0027383C" w:rsidP="00244262">
          <w:pPr>
            <w:pStyle w:val="Header"/>
            <w:shd w:val="clear" w:color="auto" w:fill="E0E0E0"/>
            <w:jc w:val="center"/>
            <w:rPr>
              <w:rFonts w:ascii="Times New Roman" w:hAnsi="Times New Roman"/>
              <w:b/>
              <w:bCs/>
              <w:sz w:val="24"/>
              <w:szCs w:val="24"/>
              <w:lang w:val="pl-PL"/>
            </w:rPr>
          </w:pPr>
          <w:r w:rsidRPr="0027383C">
            <w:rPr>
              <w:rFonts w:ascii="Times New Roman" w:hAnsi="Times New Roman"/>
              <w:b/>
              <w:bCs/>
              <w:sz w:val="24"/>
              <w:szCs w:val="24"/>
              <w:lang w:val="pl-PL"/>
            </w:rPr>
            <w:t>CỤC DỰ TRỮ NHÀ N</w:t>
          </w:r>
          <w:r w:rsidRPr="0027383C">
            <w:rPr>
              <w:rFonts w:ascii="Times New Roman" w:hAnsi="Times New Roman" w:hint="eastAsia"/>
              <w:b/>
              <w:bCs/>
              <w:sz w:val="24"/>
              <w:szCs w:val="24"/>
              <w:lang w:val="pl-PL"/>
            </w:rPr>
            <w:t>Ư</w:t>
          </w:r>
          <w:r w:rsidRPr="0027383C">
            <w:rPr>
              <w:rFonts w:ascii="Times New Roman" w:hAnsi="Times New Roman"/>
              <w:b/>
              <w:bCs/>
              <w:sz w:val="24"/>
              <w:szCs w:val="24"/>
              <w:lang w:val="pl-PL"/>
            </w:rPr>
            <w:t>ỚC KHU VỰC BẮC TÂY NGUYÊN</w:t>
          </w:r>
        </w:p>
      </w:tc>
    </w:tr>
    <w:tr w:rsidR="0027383C" w:rsidRPr="003A6C25" w:rsidTr="0027383C">
      <w:tblPrEx>
        <w:tblCellMar>
          <w:top w:w="0" w:type="dxa"/>
          <w:bottom w:w="0" w:type="dxa"/>
        </w:tblCellMar>
      </w:tblPrEx>
      <w:trPr>
        <w:gridAfter w:val="1"/>
        <w:wAfter w:w="363" w:type="pct"/>
        <w:cantSplit/>
        <w:trHeight w:val="669"/>
        <w:jc w:val="center"/>
      </w:trPr>
      <w:tc>
        <w:tcPr>
          <w:tcW w:w="1363" w:type="pct"/>
          <w:vMerge/>
        </w:tcPr>
        <w:p w:rsidR="0027383C" w:rsidRPr="003A6C25" w:rsidRDefault="0027383C" w:rsidP="00244262">
          <w:pPr>
            <w:pStyle w:val="Header"/>
            <w:jc w:val="center"/>
            <w:rPr>
              <w:rFonts w:ascii="Times New Roman" w:hAnsi="Times New Roman"/>
              <w:i/>
              <w:iCs/>
              <w:lang w:val="pl-PL"/>
            </w:rPr>
          </w:pPr>
        </w:p>
      </w:tc>
      <w:tc>
        <w:tcPr>
          <w:tcW w:w="3274" w:type="pct"/>
        </w:tcPr>
        <w:p w:rsidR="0027383C" w:rsidRPr="002B6FDA" w:rsidRDefault="0027383C" w:rsidP="00244262">
          <w:pPr>
            <w:pStyle w:val="Header"/>
            <w:tabs>
              <w:tab w:val="clear" w:pos="4320"/>
              <w:tab w:val="left" w:pos="3753"/>
            </w:tabs>
            <w:spacing w:before="60"/>
            <w:jc w:val="center"/>
            <w:rPr>
              <w:rFonts w:ascii="Times New Roman" w:hAnsi="Times New Roman"/>
              <w:sz w:val="22"/>
              <w:szCs w:val="22"/>
              <w:lang w:val="pl-PL"/>
            </w:rPr>
          </w:pPr>
          <w:r>
            <w:rPr>
              <w:rFonts w:ascii="Times New Roman" w:hAnsi="Times New Roman" w:cs="Arial"/>
              <w:sz w:val="22"/>
              <w:szCs w:val="22"/>
              <w:lang w:val="pl-PL"/>
            </w:rPr>
            <w:t xml:space="preserve">      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Đị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a ch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ỉ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: 235 Ph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ạ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m V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ă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 xml:space="preserve">n 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Đồ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ng - Pleiku - Gia Lai</w:t>
          </w:r>
        </w:p>
        <w:p w:rsidR="0027383C" w:rsidRPr="002B6FDA" w:rsidRDefault="0027383C" w:rsidP="00244262">
          <w:pPr>
            <w:pStyle w:val="Header"/>
            <w:tabs>
              <w:tab w:val="clear" w:pos="4320"/>
              <w:tab w:val="left" w:pos="3753"/>
            </w:tabs>
            <w:spacing w:before="60"/>
            <w:jc w:val="center"/>
            <w:rPr>
              <w:rFonts w:ascii="Times New Roman" w:hAnsi="Times New Roman"/>
              <w:sz w:val="22"/>
              <w:szCs w:val="22"/>
              <w:lang w:val="pl-PL"/>
            </w:rPr>
          </w:pPr>
          <w:r>
            <w:rPr>
              <w:rFonts w:ascii="Times New Roman" w:hAnsi="Times New Roman" w:cs="Arial"/>
              <w:sz w:val="22"/>
              <w:szCs w:val="22"/>
              <w:lang w:val="pl-PL"/>
            </w:rPr>
            <w:t xml:space="preserve">         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Đ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i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ệ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n tho</w:t>
          </w:r>
          <w:r w:rsidRPr="002B6FDA">
            <w:rPr>
              <w:rFonts w:ascii="Times New Roman" w:hAnsi="Times New Roman" w:cs="Arial"/>
              <w:sz w:val="22"/>
              <w:szCs w:val="22"/>
              <w:lang w:val="pl-PL"/>
            </w:rPr>
            <w:t>ạ</w:t>
          </w: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i: 02693.723.550   Fax: 02693.723.548</w:t>
          </w:r>
        </w:p>
        <w:p w:rsidR="0027383C" w:rsidRPr="003A6C25" w:rsidRDefault="0027383C" w:rsidP="00244262">
          <w:pPr>
            <w:pStyle w:val="Header"/>
            <w:tabs>
              <w:tab w:val="clear" w:pos="4320"/>
              <w:tab w:val="left" w:pos="3753"/>
              <w:tab w:val="left" w:pos="4362"/>
            </w:tabs>
            <w:jc w:val="center"/>
            <w:rPr>
              <w:rFonts w:ascii="Times New Roman" w:hAnsi="Times New Roman"/>
              <w:sz w:val="22"/>
              <w:szCs w:val="22"/>
              <w:lang w:val="pl-PL"/>
            </w:rPr>
          </w:pPr>
          <w:r w:rsidRPr="002B6FDA">
            <w:rPr>
              <w:rFonts w:ascii="Times New Roman" w:hAnsi="Times New Roman"/>
              <w:sz w:val="22"/>
              <w:szCs w:val="22"/>
              <w:lang w:val="pl-PL"/>
            </w:rPr>
            <w:t>E-mail: dtnnkv-bactaynguyen@gdsr.gov.vn</w:t>
          </w:r>
        </w:p>
      </w:tc>
    </w:tr>
  </w:tbl>
  <w:p w:rsidR="00CD7147" w:rsidRPr="00D31AB5" w:rsidRDefault="00CD7147" w:rsidP="003809C6">
    <w:pPr>
      <w:pStyle w:val="Header"/>
      <w:jc w:val="both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182"/>
    <w:rsid w:val="00002E85"/>
    <w:rsid w:val="000725AC"/>
    <w:rsid w:val="000773C1"/>
    <w:rsid w:val="00080FB7"/>
    <w:rsid w:val="00087C98"/>
    <w:rsid w:val="000C2104"/>
    <w:rsid w:val="000F19FA"/>
    <w:rsid w:val="000F3A3F"/>
    <w:rsid w:val="00134650"/>
    <w:rsid w:val="00144041"/>
    <w:rsid w:val="00157230"/>
    <w:rsid w:val="001E0B3D"/>
    <w:rsid w:val="00244262"/>
    <w:rsid w:val="00246069"/>
    <w:rsid w:val="00257182"/>
    <w:rsid w:val="002571CC"/>
    <w:rsid w:val="0027383C"/>
    <w:rsid w:val="00291FE6"/>
    <w:rsid w:val="002A799E"/>
    <w:rsid w:val="002B5CD8"/>
    <w:rsid w:val="0031632C"/>
    <w:rsid w:val="003561B4"/>
    <w:rsid w:val="003809C6"/>
    <w:rsid w:val="00393B1B"/>
    <w:rsid w:val="003F3A4A"/>
    <w:rsid w:val="004134A8"/>
    <w:rsid w:val="0042390D"/>
    <w:rsid w:val="004848C8"/>
    <w:rsid w:val="004F4781"/>
    <w:rsid w:val="00517184"/>
    <w:rsid w:val="00527C95"/>
    <w:rsid w:val="005553E9"/>
    <w:rsid w:val="00565405"/>
    <w:rsid w:val="005921A3"/>
    <w:rsid w:val="005C3AC9"/>
    <w:rsid w:val="005C4927"/>
    <w:rsid w:val="005D3409"/>
    <w:rsid w:val="00636F04"/>
    <w:rsid w:val="00660A78"/>
    <w:rsid w:val="00687942"/>
    <w:rsid w:val="006B7E68"/>
    <w:rsid w:val="006E671B"/>
    <w:rsid w:val="006F0763"/>
    <w:rsid w:val="00732CC7"/>
    <w:rsid w:val="00743691"/>
    <w:rsid w:val="007732BC"/>
    <w:rsid w:val="007D604E"/>
    <w:rsid w:val="007F0B29"/>
    <w:rsid w:val="007F44A5"/>
    <w:rsid w:val="00806023"/>
    <w:rsid w:val="008303AC"/>
    <w:rsid w:val="008572F6"/>
    <w:rsid w:val="008C51AB"/>
    <w:rsid w:val="0090156F"/>
    <w:rsid w:val="00910A6F"/>
    <w:rsid w:val="009223BC"/>
    <w:rsid w:val="00923A1B"/>
    <w:rsid w:val="00950F5F"/>
    <w:rsid w:val="009A330F"/>
    <w:rsid w:val="009D546C"/>
    <w:rsid w:val="00A06AAA"/>
    <w:rsid w:val="00AA1F3D"/>
    <w:rsid w:val="00AD07E7"/>
    <w:rsid w:val="00B04468"/>
    <w:rsid w:val="00B10A76"/>
    <w:rsid w:val="00B10D22"/>
    <w:rsid w:val="00B35009"/>
    <w:rsid w:val="00B6543E"/>
    <w:rsid w:val="00B92908"/>
    <w:rsid w:val="00BA7C43"/>
    <w:rsid w:val="00BD52CC"/>
    <w:rsid w:val="00BD53E3"/>
    <w:rsid w:val="00BF17BC"/>
    <w:rsid w:val="00C11C5F"/>
    <w:rsid w:val="00C220C2"/>
    <w:rsid w:val="00C84678"/>
    <w:rsid w:val="00CD7147"/>
    <w:rsid w:val="00CD7215"/>
    <w:rsid w:val="00CE309C"/>
    <w:rsid w:val="00D23AEA"/>
    <w:rsid w:val="00D31AB5"/>
    <w:rsid w:val="00D70197"/>
    <w:rsid w:val="00DB2693"/>
    <w:rsid w:val="00DC5063"/>
    <w:rsid w:val="00DE1037"/>
    <w:rsid w:val="00E11D28"/>
    <w:rsid w:val="00E71730"/>
    <w:rsid w:val="00EA23CA"/>
    <w:rsid w:val="00F16E41"/>
    <w:rsid w:val="00F52144"/>
    <w:rsid w:val="00F6011F"/>
    <w:rsid w:val="00F60B59"/>
    <w:rsid w:val="00F9028F"/>
    <w:rsid w:val="00F9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1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157230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HeaderChar">
    <w:name w:val="Header Char"/>
    <w:link w:val="Header"/>
    <w:rsid w:val="0027383C"/>
    <w:rPr>
      <w:rFonts w:ascii=".VnTime" w:hAnsi=".VnTime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1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157230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HeaderChar">
    <w:name w:val="Header Char"/>
    <w:link w:val="Header"/>
    <w:rsid w:val="0027383C"/>
    <w:rPr>
      <w:rFonts w:ascii=".VnTime" w:hAnsi=".VnTim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Le%20Hiep\Quy%20dinh\QD%206.3-01%20(Q%20ly%20thiet%20bi%20SX)\BM03-QD%206.3-01%20(Yeu%20cau%20sua%20chua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BM03-QD 6.3-01 (Yeu cau sua chua).dot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phiÕu yªu cÇu söa ch÷a, </vt:lpstr>
    </vt:vector>
  </TitlesOfParts>
  <Company>cdtqg.vn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phiÕu yªu cÇu söa ch÷a,</dc:title>
  <dc:creator>User</dc:creator>
  <cp:keywords>FoxChit SOFTWARE SOLUTIONS</cp:keywords>
  <cp:lastModifiedBy>tuyenmh</cp:lastModifiedBy>
  <cp:revision>2</cp:revision>
  <cp:lastPrinted>2012-11-29T04:21:00Z</cp:lastPrinted>
  <dcterms:created xsi:type="dcterms:W3CDTF">2021-12-20T13:07:00Z</dcterms:created>
  <dcterms:modified xsi:type="dcterms:W3CDTF">2021-12-20T13:07:00Z</dcterms:modified>
</cp:coreProperties>
</file>